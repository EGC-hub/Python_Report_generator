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6ED6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Report 2</w:t>
      </w:r>
    </w:p>
    <w:p w14:paraId="1C2CBB85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Prepared by:</w:t>
      </w:r>
      <w:r w:rsidRPr="0092612F">
        <w:rPr>
          <w:sz w:val="28"/>
          <w:szCs w:val="28"/>
        </w:rPr>
        <w:t xml:space="preserve"> Euro Global Consultancy</w:t>
      </w:r>
    </w:p>
    <w:p w14:paraId="7B22A47F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Date:</w:t>
      </w:r>
      <w:r w:rsidRPr="0092612F">
        <w:rPr>
          <w:sz w:val="28"/>
          <w:szCs w:val="28"/>
        </w:rPr>
        <w:t xml:space="preserve"> 27/12/2024</w:t>
      </w:r>
    </w:p>
    <w:p w14:paraId="7B0D8B67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0976A1FB">
          <v:rect id="_x0000_i1025" style="width:0;height:1.5pt" o:hralign="center" o:hrstd="t" o:hr="t" fillcolor="#a0a0a0" stroked="f"/>
        </w:pict>
      </w:r>
    </w:p>
    <w:p w14:paraId="51A9E494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Abstract or Subtitle (Optional)</w:t>
      </w:r>
    </w:p>
    <w:p w14:paraId="7DB2ECD6" w14:textId="77777777" w:rsidR="0092612F" w:rsidRPr="0092612F" w:rsidRDefault="0092612F" w:rsidP="0092612F">
      <w:pPr>
        <w:rPr>
          <w:sz w:val="28"/>
          <w:szCs w:val="28"/>
        </w:rPr>
      </w:pPr>
      <w:r w:rsidRPr="0092612F">
        <w:rPr>
          <w:sz w:val="28"/>
          <w:szCs w:val="28"/>
        </w:rPr>
        <w:t>A brief description of the report's purpose or content can be included here, if needed.</w:t>
      </w:r>
    </w:p>
    <w:p w14:paraId="5434BD3C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2730DC0C">
          <v:rect id="_x0000_i1026" style="width:0;height:1.5pt" o:hralign="center" o:hrstd="t" o:hr="t" fillcolor="#a0a0a0" stroked="f"/>
        </w:pict>
      </w:r>
    </w:p>
    <w:p w14:paraId="064C8B6E" w14:textId="77777777" w:rsidR="0092612F" w:rsidRPr="0092612F" w:rsidRDefault="0092612F" w:rsidP="0092612F">
      <w:pPr>
        <w:rPr>
          <w:b/>
          <w:bCs/>
          <w:sz w:val="28"/>
          <w:szCs w:val="28"/>
        </w:rPr>
      </w:pPr>
      <w:r w:rsidRPr="0092612F">
        <w:rPr>
          <w:b/>
          <w:bCs/>
          <w:sz w:val="28"/>
          <w:szCs w:val="28"/>
        </w:rPr>
        <w:t>Contact Information</w:t>
      </w:r>
    </w:p>
    <w:p w14:paraId="418DAC44" w14:textId="58297B11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Email:</w:t>
      </w:r>
      <w:r w:rsidRPr="0092612F">
        <w:rPr>
          <w:sz w:val="28"/>
          <w:szCs w:val="28"/>
        </w:rPr>
        <w:t xml:space="preserve"> new@mail.com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Phone:</w:t>
      </w:r>
      <w:r w:rsidRPr="0092612F">
        <w:rPr>
          <w:sz w:val="28"/>
          <w:szCs w:val="28"/>
        </w:rPr>
        <w:t xml:space="preserve"> 1234567890</w:t>
      </w:r>
      <w:r w:rsidRPr="0092612F">
        <w:rPr>
          <w:sz w:val="28"/>
          <w:szCs w:val="28"/>
        </w:rPr>
        <w:br/>
      </w:r>
      <w:r w:rsidRPr="0092612F">
        <w:rPr>
          <w:b/>
          <w:bCs/>
          <w:sz w:val="28"/>
          <w:szCs w:val="28"/>
        </w:rPr>
        <w:t>Website:</w:t>
      </w:r>
      <w:r w:rsidRPr="0092612F">
        <w:rPr>
          <w:sz w:val="28"/>
          <w:szCs w:val="28"/>
        </w:rPr>
        <w:t xml:space="preserve"> euroglobalconsultancy.com</w:t>
      </w:r>
    </w:p>
    <w:p w14:paraId="7316741B" w14:textId="77777777" w:rsidR="0092612F" w:rsidRPr="0092612F" w:rsidRDefault="00000000" w:rsidP="0092612F">
      <w:pPr>
        <w:rPr>
          <w:sz w:val="28"/>
          <w:szCs w:val="28"/>
        </w:rPr>
      </w:pPr>
      <w:r>
        <w:rPr>
          <w:sz w:val="28"/>
          <w:szCs w:val="28"/>
        </w:rPr>
        <w:pict w14:anchorId="1876853D">
          <v:rect id="_x0000_i1027" style="width:0;height:1.5pt" o:hralign="center" o:hrstd="t" o:hr="t" fillcolor="#a0a0a0" stroked="f"/>
        </w:pict>
      </w:r>
    </w:p>
    <w:p w14:paraId="662B1E8E" w14:textId="150546A5" w:rsidR="0092612F" w:rsidRPr="0092612F" w:rsidRDefault="0092612F" w:rsidP="0092612F">
      <w:pPr>
        <w:rPr>
          <w:sz w:val="28"/>
          <w:szCs w:val="28"/>
        </w:rPr>
      </w:pPr>
      <w:r w:rsidRPr="0092612F">
        <w:rPr>
          <w:b/>
          <w:bCs/>
          <w:sz w:val="28"/>
          <w:szCs w:val="28"/>
        </w:rPr>
        <w:t>Confidentiality Statement (if applicable)</w:t>
      </w:r>
      <w:r w:rsidRPr="0092612F">
        <w:rPr>
          <w:sz w:val="28"/>
          <w:szCs w:val="28"/>
        </w:rPr>
        <w:br/>
        <w:t>This document contains proprietary information and is intended solely for the recipient.</w:t>
      </w:r>
    </w:p>
    <w:p w14:paraId="4C30651D" w14:textId="71EC188C" w:rsidR="00C5205D" w:rsidRPr="0092612F" w:rsidRDefault="00C5205D" w:rsidP="0092612F">
      <w:pPr>
        <w:rPr>
          <w:sz w:val="28"/>
          <w:szCs w:val="28"/>
        </w:rPr>
      </w:pPr>
    </w:p>
    <w:sectPr w:rsidR="00C5205D" w:rsidRPr="0092612F" w:rsidSect="00CF6A8B">
      <w:footerReference w:type="default" r:id="rId7"/>
      <w:pgSz w:w="11906" w:h="16838" w:code="9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8F2D" w14:textId="77777777" w:rsidR="000E18E5" w:rsidRDefault="000E18E5">
      <w:pPr>
        <w:spacing w:after="0" w:line="240" w:lineRule="auto"/>
      </w:pPr>
      <w:r>
        <w:separator/>
      </w:r>
    </w:p>
  </w:endnote>
  <w:endnote w:type="continuationSeparator" w:id="0">
    <w:p w14:paraId="0D525BB8" w14:textId="77777777" w:rsidR="000E18E5" w:rsidRDefault="000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5F1EF" w14:textId="77777777" w:rsidR="00595A29" w:rsidRDefault="00D77C46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BDA22" w14:textId="77777777" w:rsidR="000E18E5" w:rsidRDefault="000E18E5">
      <w:pPr>
        <w:spacing w:after="0" w:line="240" w:lineRule="auto"/>
      </w:pPr>
      <w:r>
        <w:separator/>
      </w:r>
    </w:p>
  </w:footnote>
  <w:footnote w:type="continuationSeparator" w:id="0">
    <w:p w14:paraId="2C87C213" w14:textId="77777777" w:rsidR="000E18E5" w:rsidRDefault="000E1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1"/>
    <w:rsid w:val="000E18E5"/>
    <w:rsid w:val="000E3D97"/>
    <w:rsid w:val="001A24AD"/>
    <w:rsid w:val="001B311B"/>
    <w:rsid w:val="00201891"/>
    <w:rsid w:val="00306307"/>
    <w:rsid w:val="00390BCD"/>
    <w:rsid w:val="00394E0B"/>
    <w:rsid w:val="0043767C"/>
    <w:rsid w:val="004A72D9"/>
    <w:rsid w:val="004C2E9D"/>
    <w:rsid w:val="004D4BAB"/>
    <w:rsid w:val="00595A29"/>
    <w:rsid w:val="006614C0"/>
    <w:rsid w:val="00696B3E"/>
    <w:rsid w:val="006D69F0"/>
    <w:rsid w:val="007207B3"/>
    <w:rsid w:val="00751185"/>
    <w:rsid w:val="007937E0"/>
    <w:rsid w:val="00795131"/>
    <w:rsid w:val="007B3B75"/>
    <w:rsid w:val="00812C84"/>
    <w:rsid w:val="008767A7"/>
    <w:rsid w:val="0092612F"/>
    <w:rsid w:val="00951814"/>
    <w:rsid w:val="009575A2"/>
    <w:rsid w:val="00B732CB"/>
    <w:rsid w:val="00C5205D"/>
    <w:rsid w:val="00CE4F23"/>
    <w:rsid w:val="00CF6A8B"/>
    <w:rsid w:val="00D67D43"/>
    <w:rsid w:val="00D77C46"/>
    <w:rsid w:val="00D92346"/>
    <w:rsid w:val="00D95051"/>
    <w:rsid w:val="00E22728"/>
    <w:rsid w:val="00EE3E99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FAB"/>
  <w15:chartTrackingRefBased/>
  <w15:docId w15:val="{5E4CF004-B327-49F8-BD79-CD49311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Local\Microsoft\Office\16.0\DTS\en-GB%7b4F504AB9-56B3-458D-A41F-21A60C012341%7d\%7b8A5D578A-1343-44B6-BB54-21F434AAF00E%7dtf16392555_win32.dotx" TargetMode="External"/></Relationship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{8A5D578A-1343-44B6-BB54-21F434AAF00E}tf16392555_win32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4</cp:revision>
  <cp:lastPrinted>2024-12-26T09:42:00Z</cp:lastPrinted>
  <dcterms:created xsi:type="dcterms:W3CDTF">2024-12-27T04:43:00Z</dcterms:created>
  <dcterms:modified xsi:type="dcterms:W3CDTF">2024-12-27T09:47:00Z</dcterms:modified>
</cp:coreProperties>
</file>