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Report 3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Euro Global Consultancy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27/12/2024</w:t>
      </w:r>
    </w:p>
    <w:p w14:paraId="7B0D8B67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0976A1FB">
          <v:rect id="_x0000_i1025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2730DC0C">
          <v:rect id="_x0000_i1026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sadullah@mail.com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1234567890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euroglobalconsultancy.com</w:t>
      </w:r>
    </w:p>
    <w:p w14:paraId="7316741B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1876853D">
          <v:rect id="_x0000_i1027" style="width:0;height:1.5pt" o:hralign="center" o:hrstd="t" o:hr="t" fillcolor="#a0a0a0" stroked="f"/>
        </w:pict>
      </w:r>
    </w:p>
    <w:p w14:paraId="662B1E8E" w14:textId="150546A5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8F2D" w14:textId="77777777" w:rsidR="000E18E5" w:rsidRDefault="000E18E5">
      <w:pPr>
        <w:spacing w:after="0" w:line="240" w:lineRule="auto"/>
      </w:pPr>
      <w:r>
        <w:separator/>
      </w:r>
    </w:p>
  </w:endnote>
  <w:endnote w:type="continuationSeparator" w:id="0">
    <w:p w14:paraId="0D525BB8" w14:textId="77777777" w:rsidR="000E18E5" w:rsidRDefault="000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DA22" w14:textId="77777777" w:rsidR="000E18E5" w:rsidRDefault="000E18E5">
      <w:pPr>
        <w:spacing w:after="0" w:line="240" w:lineRule="auto"/>
      </w:pPr>
      <w:r>
        <w:separator/>
      </w:r>
    </w:p>
  </w:footnote>
  <w:footnote w:type="continuationSeparator" w:id="0">
    <w:p w14:paraId="2C87C213" w14:textId="77777777" w:rsidR="000E18E5" w:rsidRDefault="000E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18E5"/>
    <w:rsid w:val="000E3D97"/>
    <w:rsid w:val="001A24AD"/>
    <w:rsid w:val="001B311B"/>
    <w:rsid w:val="00201891"/>
    <w:rsid w:val="00306307"/>
    <w:rsid w:val="00390BCD"/>
    <w:rsid w:val="00394E0B"/>
    <w:rsid w:val="0043767C"/>
    <w:rsid w:val="004A72D9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B732CB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4</cp:revision>
  <cp:lastPrinted>2024-12-26T09:42:00Z</cp:lastPrinted>
  <dcterms:created xsi:type="dcterms:W3CDTF">2024-12-27T04:43:00Z</dcterms:created>
  <dcterms:modified xsi:type="dcterms:W3CDTF">2024-12-27T09:47:00Z</dcterms:modified>
</cp:coreProperties>
</file>