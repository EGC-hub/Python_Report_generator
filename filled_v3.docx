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6ED6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Testing Report</w:t>
      </w:r>
    </w:p>
    <w:p w14:paraId="1C2CBB85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Prepared by:</w:t>
      </w:r>
      <w:r w:rsidRPr="0092612F">
        <w:rPr>
          <w:sz w:val="28"/>
          <w:szCs w:val="28"/>
        </w:rPr>
        <w:t xml:space="preserve"> Euro Global Consultancy</w:t>
      </w:r>
    </w:p>
    <w:p w14:paraId="7B22A47F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Date:</w:t>
      </w:r>
      <w:r w:rsidRPr="0092612F">
        <w:rPr>
          <w:sz w:val="28"/>
          <w:szCs w:val="28"/>
        </w:rPr>
        <w:t xml:space="preserve"> 30/12/2024</w:t>
      </w:r>
    </w:p>
    <w:p w14:paraId="7B0D8B67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0976A1FB">
          <v:rect id="_x0000_i1025" style="width:0;height:1.5pt" o:hralign="center" o:hrstd="t" o:hr="t" fillcolor="#a0a0a0" stroked="f"/>
        </w:pict>
      </w:r>
    </w:p>
    <w:p w14:paraId="51A9E494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Abstract or Subtitle (Optional)</w:t>
      </w:r>
    </w:p>
    <w:p w14:paraId="7DB2ECD6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t>A brief description of the report's purpose or content can be included here, if needed.</w:t>
      </w:r>
    </w:p>
    <w:p w14:paraId="5434BD3C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2730DC0C">
          <v:rect id="_x0000_i1026" style="width:0;height:1.5pt" o:hralign="center" o:hrstd="t" o:hr="t" fillcolor="#a0a0a0" stroked="f"/>
        </w:pict>
      </w:r>
    </w:p>
    <w:p w14:paraId="064C8B6E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Contact Information</w:t>
      </w:r>
    </w:p>
    <w:p w14:paraId="418DAC44" w14:textId="58297B11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Email:</w:t>
      </w:r>
      <w:r w:rsidRPr="0092612F">
        <w:rPr>
          <w:sz w:val="28"/>
          <w:szCs w:val="28"/>
        </w:rPr>
        <w:t xml:space="preserve"> sadulllah@mail.com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Phone:</w:t>
      </w:r>
      <w:r w:rsidRPr="0092612F">
        <w:rPr>
          <w:sz w:val="28"/>
          <w:szCs w:val="28"/>
        </w:rPr>
        <w:t xml:space="preserve"> 1234567890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Website:</w:t>
      </w:r>
      <w:r w:rsidRPr="0092612F">
        <w:rPr>
          <w:sz w:val="28"/>
          <w:szCs w:val="28"/>
        </w:rPr>
        <w:t xml:space="preserve"> euroglobalconsultancy.com</w:t>
      </w:r>
    </w:p>
    <w:p w14:paraId="7316741B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1876853D">
          <v:rect id="_x0000_i1027" style="width:0;height:1.5pt" o:hralign="center" o:hrstd="t" o:hr="t" fillcolor="#a0a0a0" stroked="f"/>
        </w:pict>
      </w:r>
    </w:p>
    <w:p w14:paraId="662B1E8E" w14:textId="150546A5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Confidentiality Statement (if applicable)</w:t>
      </w:r>
      <w:r w:rsidRPr="0092612F">
        <w:rPr>
          <w:sz w:val="28"/>
          <w:szCs w:val="28"/>
        </w:rPr>
        <w:br/>
        <w:t>This document contains proprietary information and is intended solely for the recipient.</w:t>
      </w:r>
    </w:p>
    <w:p w14:paraId="4C30651D" w14:textId="71EC188C" w:rsidR="00C5205D" w:rsidRPr="0092612F" w:rsidRDefault="00C5205D" w:rsidP="0092612F">
      <w:pPr>
        <w:rPr>
          <w:sz w:val="28"/>
          <w:szCs w:val="28"/>
        </w:rPr>
      </w:pPr>
    </w:p>
    <w:sectPr w:rsidR="00C5205D" w:rsidRPr="0092612F" w:rsidSect="00CF6A8B">
      <w:footerReference w:type="default" r:id="rId7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8F2D" w14:textId="77777777" w:rsidR="000E18E5" w:rsidRDefault="000E18E5">
      <w:pPr>
        <w:spacing w:after="0" w:line="240" w:lineRule="auto"/>
      </w:pPr>
      <w:r>
        <w:separator/>
      </w:r>
    </w:p>
  </w:endnote>
  <w:endnote w:type="continuationSeparator" w:id="0">
    <w:p w14:paraId="0D525BB8" w14:textId="77777777" w:rsidR="000E18E5" w:rsidRDefault="000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F1EF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BDA22" w14:textId="77777777" w:rsidR="000E18E5" w:rsidRDefault="000E18E5">
      <w:pPr>
        <w:spacing w:after="0" w:line="240" w:lineRule="auto"/>
      </w:pPr>
      <w:r>
        <w:separator/>
      </w:r>
    </w:p>
  </w:footnote>
  <w:footnote w:type="continuationSeparator" w:id="0">
    <w:p w14:paraId="2C87C213" w14:textId="77777777" w:rsidR="000E18E5" w:rsidRDefault="000E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1"/>
    <w:rsid w:val="000E18E5"/>
    <w:rsid w:val="000E3D97"/>
    <w:rsid w:val="001A24AD"/>
    <w:rsid w:val="001B311B"/>
    <w:rsid w:val="00201891"/>
    <w:rsid w:val="00306307"/>
    <w:rsid w:val="00390BCD"/>
    <w:rsid w:val="00394E0B"/>
    <w:rsid w:val="0043767C"/>
    <w:rsid w:val="004A72D9"/>
    <w:rsid w:val="004C2E9D"/>
    <w:rsid w:val="004D4BAB"/>
    <w:rsid w:val="00595A29"/>
    <w:rsid w:val="006614C0"/>
    <w:rsid w:val="00696B3E"/>
    <w:rsid w:val="006D69F0"/>
    <w:rsid w:val="007207B3"/>
    <w:rsid w:val="00751185"/>
    <w:rsid w:val="007937E0"/>
    <w:rsid w:val="00795131"/>
    <w:rsid w:val="007B3B75"/>
    <w:rsid w:val="00812C84"/>
    <w:rsid w:val="008767A7"/>
    <w:rsid w:val="0092612F"/>
    <w:rsid w:val="00951814"/>
    <w:rsid w:val="009575A2"/>
    <w:rsid w:val="00B732CB"/>
    <w:rsid w:val="00C5205D"/>
    <w:rsid w:val="00CE4F23"/>
    <w:rsid w:val="00CF6A8B"/>
    <w:rsid w:val="00D67D43"/>
    <w:rsid w:val="00D77C46"/>
    <w:rsid w:val="00D92346"/>
    <w:rsid w:val="00D95051"/>
    <w:rsid w:val="00E22728"/>
    <w:rsid w:val="00EE3E99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AB"/>
  <w15:chartTrackingRefBased/>
  <w15:docId w15:val="{5E4CF004-B327-49F8-BD79-CD49311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4F504AB9-56B3-458D-A41F-21A60C012341%7d\%7b8A5D578A-1343-44B6-BB54-21F434AAF00E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{8A5D578A-1343-44B6-BB54-21F434AAF00E}tf16392555_win32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4</cp:revision>
  <cp:lastPrinted>2024-12-26T09:42:00Z</cp:lastPrinted>
  <dcterms:created xsi:type="dcterms:W3CDTF">2024-12-27T04:43:00Z</dcterms:created>
  <dcterms:modified xsi:type="dcterms:W3CDTF">2024-12-27T09:47:00Z</dcterms:modified>
</cp:coreProperties>
</file>